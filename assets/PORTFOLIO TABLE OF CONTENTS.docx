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C493A" w14:textId="77777777" w:rsidR="009B201F" w:rsidRPr="002E70E9" w:rsidRDefault="009B201F" w:rsidP="009B201F">
      <w:pPr>
        <w:pStyle w:val="TOCTitle"/>
      </w:pPr>
      <w:r w:rsidRPr="002E70E9">
        <w:t>TABLE OF CONTENTS</w:t>
      </w:r>
    </w:p>
    <w:p w14:paraId="0832311B" w14:textId="77777777" w:rsidR="009B201F" w:rsidRPr="009B201F" w:rsidRDefault="003E0E9E" w:rsidP="009B201F">
      <w:pPr>
        <w:pStyle w:val="Level1"/>
      </w:pPr>
      <w:r w:rsidRPr="00BB6400">
        <w:t>Required Documents</w:t>
      </w:r>
      <w:r w:rsidR="00417E2B">
        <w:rPr>
          <w:webHidden/>
        </w:rPr>
        <w:tab/>
      </w:r>
      <w:sdt>
        <w:sdtPr>
          <w:rPr>
            <w:webHidden/>
          </w:rPr>
          <w:id w:val="371946835"/>
          <w:placeholder>
            <w:docPart w:val="C81F9CE492F4B9478CF7E577F4344FD1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0892962E" w14:textId="77777777" w:rsidR="009B201F" w:rsidRPr="003E0E9E" w:rsidRDefault="003E0E9E" w:rsidP="009B201F">
      <w:pPr>
        <w:pStyle w:val="Level2"/>
        <w:rPr>
          <w:b w:val="0"/>
        </w:rPr>
      </w:pPr>
      <w:r w:rsidRPr="003E0E9E">
        <w:rPr>
          <w:b w:val="0"/>
          <w:webHidden/>
        </w:rPr>
        <w:t>internship contract</w:t>
      </w:r>
      <w:r w:rsidR="00417E2B" w:rsidRPr="003E0E9E">
        <w:rPr>
          <w:b w:val="0"/>
          <w:webHidden/>
        </w:rPr>
        <w:tab/>
      </w:r>
      <w:r>
        <w:rPr>
          <w:b w:val="0"/>
          <w:webHidden/>
        </w:rPr>
        <w:t>1</w:t>
      </w:r>
    </w:p>
    <w:p w14:paraId="7A980D1E" w14:textId="77777777" w:rsidR="009B201F" w:rsidRPr="003E0E9E" w:rsidRDefault="003E0E9E" w:rsidP="009B201F">
      <w:pPr>
        <w:pStyle w:val="Level3"/>
      </w:pPr>
      <w:r w:rsidRPr="003E0E9E">
        <w:rPr>
          <w:webHidden/>
        </w:rPr>
        <w:t>hour log</w:t>
      </w:r>
      <w:r w:rsidR="00417E2B" w:rsidRPr="003E0E9E">
        <w:rPr>
          <w:webHidden/>
        </w:rPr>
        <w:tab/>
      </w:r>
      <w:r>
        <w:rPr>
          <w:webHidden/>
        </w:rPr>
        <w:t>2</w:t>
      </w:r>
    </w:p>
    <w:p w14:paraId="363C30C2" w14:textId="77777777" w:rsidR="009B201F" w:rsidRPr="003E0E9E" w:rsidRDefault="003E0E9E" w:rsidP="009B201F">
      <w:pPr>
        <w:pStyle w:val="Level3"/>
      </w:pPr>
      <w:r w:rsidRPr="003E0E9E">
        <w:rPr>
          <w:webHidden/>
        </w:rPr>
        <w:t>narrative</w:t>
      </w:r>
      <w:r w:rsidR="00971AA1" w:rsidRPr="003E0E9E">
        <w:rPr>
          <w:webHidden/>
        </w:rPr>
        <w:tab/>
      </w:r>
      <w:r>
        <w:rPr>
          <w:webHidden/>
        </w:rPr>
        <w:t>3</w:t>
      </w:r>
    </w:p>
    <w:p w14:paraId="3E275BDE" w14:textId="77777777" w:rsidR="009B201F" w:rsidRPr="003E0E9E" w:rsidRDefault="003E0E9E" w:rsidP="009B201F">
      <w:pPr>
        <w:pStyle w:val="Level3"/>
      </w:pPr>
      <w:r w:rsidRPr="003E0E9E">
        <w:rPr>
          <w:webHidden/>
        </w:rPr>
        <w:t>resume</w:t>
      </w:r>
      <w:r w:rsidR="00971AA1" w:rsidRPr="003E0E9E">
        <w:rPr>
          <w:webHidden/>
        </w:rPr>
        <w:tab/>
      </w:r>
      <w:r>
        <w:rPr>
          <w:webHidden/>
        </w:rPr>
        <w:t>4</w:t>
      </w:r>
    </w:p>
    <w:p w14:paraId="06FC21E1" w14:textId="77777777" w:rsidR="009B201F" w:rsidRPr="003E0E9E" w:rsidRDefault="003E0E9E" w:rsidP="009B201F">
      <w:pPr>
        <w:pStyle w:val="Level2"/>
        <w:rPr>
          <w:b w:val="0"/>
        </w:rPr>
      </w:pPr>
      <w:r w:rsidRPr="003E0E9E">
        <w:rPr>
          <w:b w:val="0"/>
          <w:webHidden/>
        </w:rPr>
        <w:t>letter of recommendation</w:t>
      </w:r>
      <w:r w:rsidR="00971AA1" w:rsidRPr="003E0E9E">
        <w:rPr>
          <w:b w:val="0"/>
          <w:webHidden/>
        </w:rPr>
        <w:tab/>
      </w:r>
      <w:r>
        <w:rPr>
          <w:b w:val="0"/>
          <w:webHidden/>
        </w:rPr>
        <w:t>5</w:t>
      </w:r>
    </w:p>
    <w:p w14:paraId="11AC5A21" w14:textId="77777777" w:rsidR="009B201F" w:rsidRPr="009B201F" w:rsidRDefault="003E0E9E" w:rsidP="009B201F">
      <w:pPr>
        <w:pStyle w:val="Level2"/>
      </w:pPr>
      <w:r w:rsidRPr="003E0E9E">
        <w:rPr>
          <w:b w:val="0"/>
          <w:webHidden/>
        </w:rPr>
        <w:t>supervisor’s evaluation</w:t>
      </w:r>
      <w:r w:rsidR="00971AA1">
        <w:rPr>
          <w:webHidden/>
        </w:rPr>
        <w:tab/>
      </w:r>
      <w:r>
        <w:rPr>
          <w:webHidden/>
        </w:rPr>
        <w:t>5</w:t>
      </w:r>
    </w:p>
    <w:p w14:paraId="1C0A6FF8" w14:textId="77777777" w:rsidR="009B201F" w:rsidRPr="009B201F" w:rsidRDefault="003E0E9E" w:rsidP="009B201F">
      <w:pPr>
        <w:pStyle w:val="Level1"/>
      </w:pPr>
      <w:r>
        <w:rPr>
          <w:webHidden/>
        </w:rPr>
        <w:t>Suplementary documents from internship</w:t>
      </w:r>
      <w:r w:rsidR="00971AA1">
        <w:rPr>
          <w:webHidden/>
        </w:rPr>
        <w:tab/>
      </w:r>
      <w:sdt>
        <w:sdtPr>
          <w:rPr>
            <w:webHidden/>
          </w:rPr>
          <w:id w:val="371946894"/>
          <w:placeholder>
            <w:docPart w:val="978571B2409A6D478B8F68861E08833A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5776379D" w14:textId="4A2CB936" w:rsidR="009B201F" w:rsidRDefault="003E0E9E" w:rsidP="009B201F">
      <w:pPr>
        <w:pStyle w:val="Level2"/>
        <w:rPr>
          <w:b w:val="0"/>
          <w:webHidden/>
        </w:rPr>
      </w:pPr>
      <w:r>
        <w:rPr>
          <w:b w:val="0"/>
          <w:webHidden/>
        </w:rPr>
        <w:t xml:space="preserve">news reporting lab February script </w:t>
      </w:r>
      <w:r w:rsidR="00971AA1" w:rsidRPr="003E0E9E">
        <w:rPr>
          <w:b w:val="0"/>
          <w:webHidden/>
        </w:rPr>
        <w:tab/>
      </w:r>
      <w:r>
        <w:rPr>
          <w:b w:val="0"/>
          <w:webHidden/>
        </w:rPr>
        <w:t>6</w:t>
      </w:r>
    </w:p>
    <w:p w14:paraId="7BC88A65" w14:textId="48438517" w:rsidR="0012303F" w:rsidRPr="006A7683" w:rsidRDefault="004461A7" w:rsidP="009B201F">
      <w:pPr>
        <w:pStyle w:val="Level2"/>
        <w:rPr>
          <w:b w:val="0"/>
          <w:i/>
          <w:sz w:val="20"/>
          <w:szCs w:val="20"/>
        </w:rPr>
      </w:pPr>
      <w:r>
        <w:rPr>
          <w:b w:val="0"/>
        </w:rPr>
        <w:t xml:space="preserve">      </w:t>
      </w:r>
      <w:r w:rsidRPr="006A7683">
        <w:rPr>
          <w:b w:val="0"/>
          <w:i/>
          <w:sz w:val="20"/>
          <w:szCs w:val="20"/>
        </w:rPr>
        <w:t>wrote the story regarding the w.b.c.a. and hosted the reporting lab</w:t>
      </w:r>
      <w:r w:rsidR="006A7683">
        <w:rPr>
          <w:b w:val="0"/>
          <w:i/>
          <w:sz w:val="20"/>
          <w:szCs w:val="20"/>
        </w:rPr>
        <w:t>.</w:t>
      </w:r>
      <w:r w:rsidR="0012303F" w:rsidRPr="006A7683">
        <w:rPr>
          <w:b w:val="0"/>
          <w:i/>
          <w:sz w:val="20"/>
          <w:szCs w:val="20"/>
        </w:rPr>
        <w:tab/>
      </w:r>
      <w:r w:rsidR="0012303F" w:rsidRPr="006A7683">
        <w:rPr>
          <w:b w:val="0"/>
          <w:i/>
          <w:sz w:val="20"/>
          <w:szCs w:val="20"/>
        </w:rPr>
        <w:tab/>
      </w:r>
    </w:p>
    <w:p w14:paraId="6D40568D" w14:textId="1770DA9A" w:rsidR="009B201F" w:rsidRDefault="003E0E9E" w:rsidP="009B201F">
      <w:pPr>
        <w:pStyle w:val="Level2"/>
        <w:rPr>
          <w:b w:val="0"/>
          <w:webHidden/>
        </w:rPr>
      </w:pPr>
      <w:r>
        <w:rPr>
          <w:b w:val="0"/>
          <w:webHidden/>
        </w:rPr>
        <w:t>monthly feed February script</w:t>
      </w:r>
      <w:r w:rsidR="00971AA1" w:rsidRPr="003E0E9E">
        <w:rPr>
          <w:b w:val="0"/>
          <w:webHidden/>
        </w:rPr>
        <w:tab/>
      </w:r>
      <w:r>
        <w:rPr>
          <w:b w:val="0"/>
          <w:webHidden/>
        </w:rPr>
        <w:t>7</w:t>
      </w:r>
    </w:p>
    <w:p w14:paraId="5F7EF466" w14:textId="615594A7" w:rsidR="004461A7" w:rsidRPr="006A7683" w:rsidRDefault="004461A7" w:rsidP="009B201F">
      <w:pPr>
        <w:pStyle w:val="Level2"/>
        <w:rPr>
          <w:b w:val="0"/>
          <w:i/>
          <w:sz w:val="20"/>
          <w:szCs w:val="20"/>
        </w:rPr>
      </w:pPr>
      <w:r w:rsidRPr="00551E34">
        <w:rPr>
          <w:b w:val="0"/>
          <w:i/>
          <w:webHidden/>
        </w:rPr>
        <w:t xml:space="preserve">     </w:t>
      </w:r>
      <w:r w:rsidRPr="006A7683">
        <w:rPr>
          <w:b w:val="0"/>
          <w:i/>
          <w:webHidden/>
          <w:sz w:val="20"/>
          <w:szCs w:val="20"/>
        </w:rPr>
        <w:t>wrote the entire script and co-hosted the monthly feed show</w:t>
      </w:r>
      <w:r w:rsidR="006A7683">
        <w:rPr>
          <w:b w:val="0"/>
          <w:i/>
          <w:webHidden/>
          <w:sz w:val="20"/>
          <w:szCs w:val="20"/>
        </w:rPr>
        <w:t>.</w:t>
      </w:r>
    </w:p>
    <w:p w14:paraId="58455B3A" w14:textId="77777777" w:rsidR="009B201F" w:rsidRDefault="003E0E9E" w:rsidP="009B201F">
      <w:pPr>
        <w:pStyle w:val="Level3"/>
        <w:rPr>
          <w:webHidden/>
        </w:rPr>
      </w:pPr>
      <w:r>
        <w:rPr>
          <w:webHidden/>
        </w:rPr>
        <w:t>news reporting lab march script</w:t>
      </w:r>
      <w:r w:rsidR="00971AA1" w:rsidRPr="003E0E9E">
        <w:rPr>
          <w:webHidden/>
        </w:rPr>
        <w:tab/>
      </w:r>
      <w:r>
        <w:rPr>
          <w:webHidden/>
        </w:rPr>
        <w:t>8</w:t>
      </w:r>
    </w:p>
    <w:p w14:paraId="74C00625" w14:textId="652B674B" w:rsidR="004461A7" w:rsidRPr="006A7683" w:rsidRDefault="004461A7" w:rsidP="004461A7">
      <w:pPr>
        <w:pStyle w:val="Level2"/>
        <w:rPr>
          <w:b w:val="0"/>
          <w:i/>
          <w:sz w:val="20"/>
          <w:szCs w:val="20"/>
        </w:rPr>
      </w:pPr>
      <w:r>
        <w:rPr>
          <w:b w:val="0"/>
          <w:webHidden/>
        </w:rPr>
        <w:t xml:space="preserve">     </w:t>
      </w:r>
      <w:r w:rsidRPr="006A7683">
        <w:rPr>
          <w:b w:val="0"/>
          <w:i/>
          <w:webHidden/>
          <w:sz w:val="20"/>
          <w:szCs w:val="20"/>
        </w:rPr>
        <w:t xml:space="preserve">wrote the story regarding women’s </w:t>
      </w:r>
      <w:r w:rsidR="00013491">
        <w:rPr>
          <w:b w:val="0"/>
          <w:i/>
          <w:webHidden/>
          <w:sz w:val="20"/>
          <w:szCs w:val="20"/>
        </w:rPr>
        <w:t>month.</w:t>
      </w:r>
    </w:p>
    <w:p w14:paraId="77C9B195" w14:textId="77777777" w:rsidR="009B201F" w:rsidRDefault="003E0E9E" w:rsidP="009B201F">
      <w:pPr>
        <w:pStyle w:val="Level3"/>
        <w:rPr>
          <w:webHidden/>
        </w:rPr>
      </w:pPr>
      <w:r>
        <w:rPr>
          <w:webHidden/>
        </w:rPr>
        <w:t>monthly feed march script</w:t>
      </w:r>
      <w:r w:rsidR="00971AA1" w:rsidRPr="003E0E9E">
        <w:rPr>
          <w:webHidden/>
        </w:rPr>
        <w:tab/>
      </w:r>
      <w:r>
        <w:rPr>
          <w:webHidden/>
        </w:rPr>
        <w:t>9</w:t>
      </w:r>
    </w:p>
    <w:p w14:paraId="00CB196D" w14:textId="1E0DBB99" w:rsidR="004461A7" w:rsidRPr="006A7683" w:rsidRDefault="004461A7" w:rsidP="004461A7">
      <w:pPr>
        <w:pStyle w:val="Level2"/>
        <w:rPr>
          <w:b w:val="0"/>
          <w:i/>
          <w:sz w:val="20"/>
          <w:szCs w:val="20"/>
        </w:rPr>
      </w:pPr>
      <w:r>
        <w:rPr>
          <w:b w:val="0"/>
          <w:webHidden/>
        </w:rPr>
        <w:t xml:space="preserve">     </w:t>
      </w:r>
      <w:r w:rsidRPr="006A7683">
        <w:rPr>
          <w:b w:val="0"/>
          <w:i/>
          <w:webHidden/>
          <w:sz w:val="20"/>
          <w:szCs w:val="20"/>
        </w:rPr>
        <w:t>wrote the entire script and co-hosted the monthly feed show</w:t>
      </w:r>
      <w:r w:rsidR="006A7683">
        <w:rPr>
          <w:b w:val="0"/>
          <w:i/>
          <w:webHidden/>
          <w:sz w:val="20"/>
          <w:szCs w:val="20"/>
        </w:rPr>
        <w:t>.</w:t>
      </w:r>
    </w:p>
    <w:p w14:paraId="0FAEA874" w14:textId="5F4A80FE" w:rsidR="009B201F" w:rsidRPr="006A7683" w:rsidRDefault="003E0E9E" w:rsidP="009B201F">
      <w:pPr>
        <w:pStyle w:val="Level3"/>
        <w:rPr>
          <w:i/>
          <w:sz w:val="20"/>
          <w:szCs w:val="20"/>
        </w:rPr>
      </w:pPr>
      <w:r>
        <w:rPr>
          <w:webHidden/>
        </w:rPr>
        <w:t>news reporting lab April script</w:t>
      </w:r>
      <w:r w:rsidR="00971AA1" w:rsidRPr="003E0E9E">
        <w:rPr>
          <w:webHidden/>
        </w:rPr>
        <w:tab/>
      </w:r>
      <w:r>
        <w:rPr>
          <w:webHidden/>
        </w:rPr>
        <w:t>10</w:t>
      </w:r>
      <w:r w:rsidR="004461A7">
        <w:rPr>
          <w:webHidden/>
        </w:rPr>
        <w:br/>
      </w:r>
      <w:r w:rsidR="004461A7" w:rsidRPr="00551E34">
        <w:rPr>
          <w:i/>
        </w:rPr>
        <w:t xml:space="preserve">     </w:t>
      </w:r>
      <w:r w:rsidR="004461A7" w:rsidRPr="006A7683">
        <w:rPr>
          <w:i/>
          <w:sz w:val="20"/>
          <w:szCs w:val="20"/>
        </w:rPr>
        <w:t>wrote the story regarding Cervantes and Shakespea</w:t>
      </w:r>
      <w:bookmarkStart w:id="0" w:name="_GoBack"/>
      <w:bookmarkEnd w:id="0"/>
      <w:r w:rsidR="004461A7" w:rsidRPr="006A7683">
        <w:rPr>
          <w:i/>
          <w:sz w:val="20"/>
          <w:szCs w:val="20"/>
        </w:rPr>
        <w:t>re and hosted the reporting</w:t>
      </w:r>
      <w:r w:rsidR="006A7683">
        <w:rPr>
          <w:i/>
          <w:sz w:val="20"/>
          <w:szCs w:val="20"/>
        </w:rPr>
        <w:t xml:space="preserve"> </w:t>
      </w:r>
      <w:r w:rsidR="004461A7" w:rsidRPr="006A7683">
        <w:rPr>
          <w:i/>
          <w:sz w:val="20"/>
          <w:szCs w:val="20"/>
        </w:rPr>
        <w:t>lab</w:t>
      </w:r>
      <w:r w:rsidR="006A7683">
        <w:rPr>
          <w:i/>
          <w:sz w:val="20"/>
          <w:szCs w:val="20"/>
        </w:rPr>
        <w:t>.</w:t>
      </w:r>
    </w:p>
    <w:p w14:paraId="3A811F6A" w14:textId="77777777" w:rsidR="009B201F" w:rsidRDefault="003E0E9E" w:rsidP="009B201F">
      <w:pPr>
        <w:pStyle w:val="Level2"/>
        <w:rPr>
          <w:b w:val="0"/>
          <w:webHidden/>
        </w:rPr>
      </w:pPr>
      <w:r>
        <w:rPr>
          <w:b w:val="0"/>
          <w:webHidden/>
        </w:rPr>
        <w:t>monthly feed April/May script</w:t>
      </w:r>
      <w:r>
        <w:rPr>
          <w:webHidden/>
        </w:rPr>
        <w:tab/>
      </w:r>
      <w:r>
        <w:rPr>
          <w:b w:val="0"/>
          <w:webHidden/>
        </w:rPr>
        <w:t>11</w:t>
      </w:r>
    </w:p>
    <w:p w14:paraId="4DCE09FF" w14:textId="0FE2A677" w:rsidR="004461A7" w:rsidRPr="006A7683" w:rsidRDefault="004461A7" w:rsidP="009B201F">
      <w:pPr>
        <w:pStyle w:val="Level2"/>
        <w:rPr>
          <w:b w:val="0"/>
          <w:i/>
          <w:webHidden/>
          <w:sz w:val="20"/>
          <w:szCs w:val="20"/>
        </w:rPr>
      </w:pPr>
      <w:r>
        <w:rPr>
          <w:b w:val="0"/>
          <w:webHidden/>
        </w:rPr>
        <w:t xml:space="preserve">     </w:t>
      </w:r>
      <w:r w:rsidRPr="006A7683">
        <w:rPr>
          <w:b w:val="0"/>
          <w:i/>
          <w:webHidden/>
          <w:sz w:val="20"/>
          <w:szCs w:val="20"/>
        </w:rPr>
        <w:t>wrote the entire script and co-hosted the monthly feed show</w:t>
      </w:r>
      <w:r w:rsidR="006A7683">
        <w:rPr>
          <w:b w:val="0"/>
          <w:i/>
          <w:webHidden/>
          <w:sz w:val="20"/>
          <w:szCs w:val="20"/>
        </w:rPr>
        <w:t>.</w:t>
      </w:r>
    </w:p>
    <w:p w14:paraId="069F04F8" w14:textId="77777777" w:rsidR="003E0E9E" w:rsidRDefault="003E0E9E" w:rsidP="003E0E9E">
      <w:pPr>
        <w:pStyle w:val="Level2"/>
        <w:tabs>
          <w:tab w:val="clear" w:pos="8630"/>
          <w:tab w:val="right" w:pos="8640"/>
        </w:tabs>
        <w:rPr>
          <w:b w:val="0"/>
          <w:webHidden/>
        </w:rPr>
      </w:pPr>
      <w:r>
        <w:rPr>
          <w:b w:val="0"/>
          <w:webHidden/>
        </w:rPr>
        <w:t>photography stills</w:t>
      </w:r>
      <w:r>
        <w:rPr>
          <w:b w:val="0"/>
          <w:webHidden/>
        </w:rPr>
        <w:tab/>
        <w:t>12-14</w:t>
      </w:r>
    </w:p>
    <w:p w14:paraId="65871FE2" w14:textId="77777777" w:rsidR="006A7683" w:rsidRDefault="004461A7" w:rsidP="003E0E9E">
      <w:pPr>
        <w:pStyle w:val="Level2"/>
        <w:tabs>
          <w:tab w:val="clear" w:pos="8630"/>
          <w:tab w:val="right" w:pos="8640"/>
        </w:tabs>
        <w:rPr>
          <w:b w:val="0"/>
          <w:i/>
          <w:webHidden/>
          <w:sz w:val="20"/>
          <w:szCs w:val="20"/>
        </w:rPr>
      </w:pPr>
      <w:r w:rsidRPr="00551E34">
        <w:rPr>
          <w:b w:val="0"/>
          <w:i/>
          <w:webHidden/>
        </w:rPr>
        <w:t xml:space="preserve">     </w:t>
      </w:r>
      <w:r w:rsidRPr="006A7683">
        <w:rPr>
          <w:b w:val="0"/>
          <w:i/>
          <w:webHidden/>
          <w:sz w:val="20"/>
          <w:szCs w:val="20"/>
        </w:rPr>
        <w:t>stills from the reporting lab, monthly feed, behind the scenes of the reporting lab and behind</w:t>
      </w:r>
    </w:p>
    <w:p w14:paraId="2021438B" w14:textId="0518DA75" w:rsidR="004461A7" w:rsidRPr="006A7683" w:rsidRDefault="006A7683" w:rsidP="003E0E9E">
      <w:pPr>
        <w:pStyle w:val="Level2"/>
        <w:tabs>
          <w:tab w:val="clear" w:pos="8630"/>
          <w:tab w:val="right" w:pos="8640"/>
        </w:tabs>
        <w:rPr>
          <w:b w:val="0"/>
          <w:i/>
          <w:sz w:val="20"/>
          <w:szCs w:val="20"/>
        </w:rPr>
      </w:pPr>
      <w:r>
        <w:rPr>
          <w:b w:val="0"/>
          <w:i/>
          <w:webHidden/>
          <w:sz w:val="20"/>
          <w:szCs w:val="20"/>
        </w:rPr>
        <w:t xml:space="preserve">     the scenes of interviews with </w:t>
      </w:r>
      <w:proofErr w:type="spellStart"/>
      <w:r>
        <w:rPr>
          <w:b w:val="0"/>
          <w:i/>
          <w:webHidden/>
          <w:sz w:val="20"/>
          <w:szCs w:val="20"/>
        </w:rPr>
        <w:t>T</w:t>
      </w:r>
      <w:r w:rsidR="004461A7" w:rsidRPr="006A7683">
        <w:rPr>
          <w:b w:val="0"/>
          <w:i/>
          <w:webHidden/>
          <w:sz w:val="20"/>
          <w:szCs w:val="20"/>
        </w:rPr>
        <w:t>ano</w:t>
      </w:r>
      <w:proofErr w:type="spellEnd"/>
      <w:r w:rsidR="004461A7" w:rsidRPr="006A7683">
        <w:rPr>
          <w:b w:val="0"/>
          <w:i/>
          <w:webHidden/>
          <w:sz w:val="20"/>
          <w:szCs w:val="20"/>
        </w:rPr>
        <w:t xml:space="preserve"> </w:t>
      </w:r>
      <w:proofErr w:type="spellStart"/>
      <w:r>
        <w:rPr>
          <w:b w:val="0"/>
          <w:i/>
          <w:webHidden/>
          <w:sz w:val="20"/>
          <w:szCs w:val="20"/>
        </w:rPr>
        <w:t>Ti</w:t>
      </w:r>
      <w:r w:rsidRPr="006A7683">
        <w:rPr>
          <w:b w:val="0"/>
          <w:i/>
          <w:webHidden/>
          <w:sz w:val="20"/>
          <w:szCs w:val="20"/>
        </w:rPr>
        <w:t>jerina</w:t>
      </w:r>
      <w:proofErr w:type="spellEnd"/>
      <w:r>
        <w:rPr>
          <w:b w:val="0"/>
          <w:i/>
          <w:webHidden/>
          <w:sz w:val="20"/>
          <w:szCs w:val="20"/>
        </w:rPr>
        <w:t xml:space="preserve"> and B.P. Tomas Diaz D</w:t>
      </w:r>
      <w:r w:rsidR="004461A7" w:rsidRPr="006A7683">
        <w:rPr>
          <w:b w:val="0"/>
          <w:i/>
          <w:webHidden/>
          <w:sz w:val="20"/>
          <w:szCs w:val="20"/>
        </w:rPr>
        <w:t>e</w:t>
      </w:r>
      <w:r>
        <w:rPr>
          <w:b w:val="0"/>
          <w:i/>
          <w:webHidden/>
          <w:sz w:val="20"/>
          <w:szCs w:val="20"/>
        </w:rPr>
        <w:t xml:space="preserve"> L</w:t>
      </w:r>
      <w:r w:rsidR="004461A7" w:rsidRPr="006A7683">
        <w:rPr>
          <w:b w:val="0"/>
          <w:i/>
          <w:webHidden/>
          <w:sz w:val="20"/>
          <w:szCs w:val="20"/>
        </w:rPr>
        <w:t>eon</w:t>
      </w:r>
      <w:r>
        <w:rPr>
          <w:b w:val="0"/>
          <w:i/>
          <w:webHidden/>
          <w:sz w:val="20"/>
          <w:szCs w:val="20"/>
        </w:rPr>
        <w:t>.</w:t>
      </w:r>
    </w:p>
    <w:p w14:paraId="1D8E614F" w14:textId="77777777" w:rsidR="009B201F" w:rsidRPr="009B201F" w:rsidRDefault="003E0E9E" w:rsidP="009B201F">
      <w:pPr>
        <w:pStyle w:val="Level1"/>
      </w:pPr>
      <w:r w:rsidRPr="003E0E9E">
        <w:t>miscellaneous</w:t>
      </w:r>
      <w:r>
        <w:rPr>
          <w:webHidden/>
        </w:rPr>
        <w:t xml:space="preserve"> suplementary documents </w:t>
      </w:r>
      <w:r w:rsidR="00971AA1">
        <w:rPr>
          <w:webHidden/>
        </w:rPr>
        <w:tab/>
      </w:r>
      <w:sdt>
        <w:sdtPr>
          <w:rPr>
            <w:webHidden/>
          </w:rPr>
          <w:id w:val="371946901"/>
          <w:placeholder>
            <w:docPart w:val="16EB923148B6EF47A861896251364B3F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14:paraId="7A37C48D" w14:textId="77777777" w:rsidR="009B201F" w:rsidRDefault="007F3109" w:rsidP="009B201F">
      <w:pPr>
        <w:pStyle w:val="Level2"/>
        <w:rPr>
          <w:b w:val="0"/>
          <w:webHidden/>
        </w:rPr>
      </w:pPr>
      <w:r>
        <w:rPr>
          <w:b w:val="0"/>
          <w:webHidden/>
        </w:rPr>
        <w:t xml:space="preserve">short film script </w:t>
      </w:r>
      <w:r w:rsidR="00971AA1" w:rsidRPr="003E0E9E">
        <w:rPr>
          <w:b w:val="0"/>
          <w:webHidden/>
        </w:rPr>
        <w:tab/>
      </w:r>
      <w:r>
        <w:rPr>
          <w:b w:val="0"/>
          <w:webHidden/>
        </w:rPr>
        <w:t>15</w:t>
      </w:r>
    </w:p>
    <w:p w14:paraId="7533546D" w14:textId="77777777" w:rsidR="006A7683" w:rsidRDefault="004461A7" w:rsidP="009B201F">
      <w:pPr>
        <w:pStyle w:val="Level2"/>
        <w:rPr>
          <w:b w:val="0"/>
          <w:i/>
          <w:webHidden/>
          <w:sz w:val="20"/>
          <w:szCs w:val="20"/>
        </w:rPr>
      </w:pPr>
      <w:r>
        <w:rPr>
          <w:b w:val="0"/>
          <w:webHidden/>
        </w:rPr>
        <w:t xml:space="preserve">     </w:t>
      </w:r>
      <w:r w:rsidRPr="006A7683">
        <w:rPr>
          <w:b w:val="0"/>
          <w:i/>
          <w:webHidden/>
          <w:sz w:val="20"/>
          <w:szCs w:val="20"/>
        </w:rPr>
        <w:t>writing sample of my first short film. this film ended up becoming a reality and</w:t>
      </w:r>
      <w:r w:rsidR="006A7683">
        <w:rPr>
          <w:b w:val="0"/>
          <w:i/>
          <w:webHidden/>
          <w:sz w:val="20"/>
          <w:szCs w:val="20"/>
        </w:rPr>
        <w:t xml:space="preserve"> </w:t>
      </w:r>
      <w:r w:rsidRPr="006A7683">
        <w:rPr>
          <w:b w:val="0"/>
          <w:i/>
          <w:webHidden/>
          <w:sz w:val="20"/>
          <w:szCs w:val="20"/>
        </w:rPr>
        <w:t xml:space="preserve">making it to a </w:t>
      </w:r>
    </w:p>
    <w:p w14:paraId="6AAB0F49" w14:textId="5B0C77B5" w:rsidR="004461A7" w:rsidRPr="006A7683" w:rsidRDefault="006A7683" w:rsidP="009B201F">
      <w:pPr>
        <w:pStyle w:val="Level2"/>
        <w:rPr>
          <w:b w:val="0"/>
          <w:i/>
          <w:sz w:val="20"/>
          <w:szCs w:val="20"/>
        </w:rPr>
      </w:pPr>
      <w:r>
        <w:rPr>
          <w:b w:val="0"/>
          <w:i/>
          <w:webHidden/>
          <w:sz w:val="20"/>
          <w:szCs w:val="20"/>
        </w:rPr>
        <w:t xml:space="preserve">     </w:t>
      </w:r>
      <w:r w:rsidR="004461A7" w:rsidRPr="006A7683">
        <w:rPr>
          <w:b w:val="0"/>
          <w:i/>
          <w:webHidden/>
          <w:sz w:val="20"/>
          <w:szCs w:val="20"/>
        </w:rPr>
        <w:t xml:space="preserve">film festival outside of </w:t>
      </w:r>
      <w:proofErr w:type="spellStart"/>
      <w:r w:rsidR="004461A7" w:rsidRPr="006A7683">
        <w:rPr>
          <w:b w:val="0"/>
          <w:i/>
          <w:webHidden/>
          <w:sz w:val="20"/>
          <w:szCs w:val="20"/>
        </w:rPr>
        <w:t>tamiu</w:t>
      </w:r>
      <w:proofErr w:type="spellEnd"/>
      <w:r>
        <w:rPr>
          <w:b w:val="0"/>
          <w:i/>
          <w:webHidden/>
          <w:sz w:val="20"/>
          <w:szCs w:val="20"/>
        </w:rPr>
        <w:t xml:space="preserve">. I </w:t>
      </w:r>
      <w:r w:rsidR="004461A7" w:rsidRPr="006A7683">
        <w:rPr>
          <w:b w:val="0"/>
          <w:i/>
          <w:webHidden/>
          <w:sz w:val="20"/>
          <w:szCs w:val="20"/>
        </w:rPr>
        <w:t>wrote, produced, directed an</w:t>
      </w:r>
      <w:r>
        <w:rPr>
          <w:b w:val="0"/>
          <w:i/>
          <w:webHidden/>
          <w:sz w:val="20"/>
          <w:szCs w:val="20"/>
        </w:rPr>
        <w:t>d</w:t>
      </w:r>
      <w:r w:rsidR="004461A7" w:rsidRPr="006A7683">
        <w:rPr>
          <w:b w:val="0"/>
          <w:i/>
          <w:webHidden/>
          <w:sz w:val="20"/>
          <w:szCs w:val="20"/>
        </w:rPr>
        <w:t xml:space="preserve"> starred in it.</w:t>
      </w:r>
    </w:p>
    <w:p w14:paraId="487C3F8C" w14:textId="77777777" w:rsidR="009B201F" w:rsidRDefault="007F3109" w:rsidP="009B201F">
      <w:pPr>
        <w:pStyle w:val="Level2"/>
        <w:rPr>
          <w:b w:val="0"/>
          <w:webHidden/>
        </w:rPr>
      </w:pPr>
      <w:r>
        <w:rPr>
          <w:b w:val="0"/>
          <w:webHidden/>
        </w:rPr>
        <w:t>blog writing sample</w:t>
      </w:r>
      <w:r w:rsidR="00971AA1" w:rsidRPr="003E0E9E">
        <w:rPr>
          <w:b w:val="0"/>
          <w:webHidden/>
        </w:rPr>
        <w:tab/>
      </w:r>
      <w:r>
        <w:rPr>
          <w:b w:val="0"/>
          <w:webHidden/>
        </w:rPr>
        <w:t>16</w:t>
      </w:r>
    </w:p>
    <w:p w14:paraId="3682E705" w14:textId="77777777" w:rsidR="006A7683" w:rsidRDefault="004461A7" w:rsidP="009B201F">
      <w:pPr>
        <w:pStyle w:val="Level2"/>
        <w:rPr>
          <w:b w:val="0"/>
          <w:i/>
          <w:webHidden/>
          <w:sz w:val="20"/>
          <w:szCs w:val="20"/>
        </w:rPr>
      </w:pPr>
      <w:r>
        <w:rPr>
          <w:b w:val="0"/>
          <w:webHidden/>
        </w:rPr>
        <w:t xml:space="preserve">     </w:t>
      </w:r>
      <w:r w:rsidRPr="006A7683">
        <w:rPr>
          <w:b w:val="0"/>
          <w:i/>
          <w:webHidden/>
          <w:sz w:val="20"/>
          <w:szCs w:val="20"/>
        </w:rPr>
        <w:t>sample work across a different media, in this case a blog. I made it</w:t>
      </w:r>
      <w:r w:rsidR="00551E34" w:rsidRPr="006A7683">
        <w:rPr>
          <w:b w:val="0"/>
          <w:i/>
          <w:webHidden/>
          <w:sz w:val="20"/>
          <w:szCs w:val="20"/>
        </w:rPr>
        <w:t xml:space="preserve"> into a </w:t>
      </w:r>
      <w:r w:rsidRPr="006A7683">
        <w:rPr>
          <w:b w:val="0"/>
          <w:i/>
          <w:webHidden/>
          <w:sz w:val="20"/>
          <w:szCs w:val="20"/>
        </w:rPr>
        <w:t>lifestyle</w:t>
      </w:r>
      <w:r w:rsidR="00551E34" w:rsidRPr="006A7683">
        <w:rPr>
          <w:b w:val="0"/>
          <w:i/>
          <w:webHidden/>
          <w:sz w:val="20"/>
          <w:szCs w:val="20"/>
        </w:rPr>
        <w:t xml:space="preserve"> </w:t>
      </w:r>
      <w:r w:rsidRPr="006A7683">
        <w:rPr>
          <w:b w:val="0"/>
          <w:i/>
          <w:webHidden/>
          <w:sz w:val="20"/>
          <w:szCs w:val="20"/>
        </w:rPr>
        <w:t xml:space="preserve">blog where </w:t>
      </w:r>
    </w:p>
    <w:p w14:paraId="55406A1B" w14:textId="39E90333" w:rsidR="004461A7" w:rsidRPr="006A7683" w:rsidRDefault="006A7683" w:rsidP="009B201F">
      <w:pPr>
        <w:pStyle w:val="Level2"/>
        <w:rPr>
          <w:b w:val="0"/>
          <w:i/>
          <w:sz w:val="20"/>
          <w:szCs w:val="20"/>
        </w:rPr>
      </w:pPr>
      <w:r>
        <w:rPr>
          <w:b w:val="0"/>
          <w:i/>
          <w:webHidden/>
          <w:sz w:val="20"/>
          <w:szCs w:val="20"/>
        </w:rPr>
        <w:t xml:space="preserve">     </w:t>
      </w:r>
      <w:r w:rsidR="004461A7" w:rsidRPr="006A7683">
        <w:rPr>
          <w:b w:val="0"/>
          <w:i/>
          <w:webHidden/>
          <w:sz w:val="20"/>
          <w:szCs w:val="20"/>
        </w:rPr>
        <w:t>you could get tips on how to be chic.</w:t>
      </w:r>
    </w:p>
    <w:p w14:paraId="619EAE1B" w14:textId="5A436F21" w:rsidR="009B201F" w:rsidRPr="003E0E9E" w:rsidRDefault="007F3109" w:rsidP="009B201F">
      <w:pPr>
        <w:pStyle w:val="Level2"/>
        <w:rPr>
          <w:b w:val="0"/>
        </w:rPr>
      </w:pPr>
      <w:r>
        <w:rPr>
          <w:b w:val="0"/>
          <w:webHidden/>
        </w:rPr>
        <w:t>article writing sample</w:t>
      </w:r>
      <w:r w:rsidR="00971AA1" w:rsidRPr="003E0E9E">
        <w:rPr>
          <w:b w:val="0"/>
          <w:webHidden/>
        </w:rPr>
        <w:tab/>
      </w:r>
      <w:r>
        <w:rPr>
          <w:b w:val="0"/>
          <w:webHidden/>
        </w:rPr>
        <w:t>17</w:t>
      </w:r>
      <w:r w:rsidR="004461A7">
        <w:rPr>
          <w:b w:val="0"/>
          <w:webHidden/>
        </w:rPr>
        <w:br/>
      </w:r>
      <w:r w:rsidR="004461A7" w:rsidRPr="006A7683">
        <w:rPr>
          <w:b w:val="0"/>
          <w:webHidden/>
          <w:sz w:val="20"/>
          <w:szCs w:val="20"/>
        </w:rPr>
        <w:t xml:space="preserve">     </w:t>
      </w:r>
      <w:r w:rsidR="004461A7" w:rsidRPr="006A7683">
        <w:rPr>
          <w:b w:val="0"/>
          <w:i/>
          <w:webHidden/>
          <w:sz w:val="20"/>
          <w:szCs w:val="20"/>
        </w:rPr>
        <w:t xml:space="preserve">sample work across a different media, in </w:t>
      </w:r>
      <w:r w:rsidR="00551E34" w:rsidRPr="006A7683">
        <w:rPr>
          <w:b w:val="0"/>
          <w:i/>
          <w:webHidden/>
          <w:sz w:val="20"/>
          <w:szCs w:val="20"/>
        </w:rPr>
        <w:t>this case a journalistic article.</w:t>
      </w:r>
    </w:p>
    <w:p w14:paraId="49B86AD5" w14:textId="77777777" w:rsidR="006A7683" w:rsidRDefault="007F3109" w:rsidP="009B201F">
      <w:pPr>
        <w:pStyle w:val="Level3"/>
        <w:rPr>
          <w:i/>
          <w:webHidden/>
          <w:sz w:val="20"/>
          <w:szCs w:val="20"/>
        </w:rPr>
      </w:pPr>
      <w:r>
        <w:rPr>
          <w:webHidden/>
        </w:rPr>
        <w:t>research paper sample</w:t>
      </w:r>
      <w:r w:rsidR="00971AA1" w:rsidRPr="003E0E9E">
        <w:rPr>
          <w:webHidden/>
        </w:rPr>
        <w:tab/>
      </w:r>
      <w:r>
        <w:rPr>
          <w:webHidden/>
        </w:rPr>
        <w:t>18</w:t>
      </w:r>
      <w:r w:rsidR="00551E34">
        <w:rPr>
          <w:webHidden/>
        </w:rPr>
        <w:br/>
        <w:t xml:space="preserve">     </w:t>
      </w:r>
      <w:r w:rsidR="00551E34" w:rsidRPr="006A7683">
        <w:rPr>
          <w:i/>
          <w:webHidden/>
          <w:sz w:val="20"/>
          <w:szCs w:val="20"/>
        </w:rPr>
        <w:t xml:space="preserve">sample writing of a research paper </w:t>
      </w:r>
      <w:r w:rsidR="006A7683" w:rsidRPr="006A7683">
        <w:rPr>
          <w:i/>
          <w:webHidden/>
          <w:sz w:val="20"/>
          <w:szCs w:val="20"/>
        </w:rPr>
        <w:t xml:space="preserve">which I make a </w:t>
      </w:r>
      <w:r w:rsidR="006A7683" w:rsidRPr="006A7683">
        <w:rPr>
          <w:i/>
          <w:webHidden/>
          <w:sz w:val="20"/>
          <w:szCs w:val="20"/>
        </w:rPr>
        <w:t>comparison and contrast between</w:t>
      </w:r>
      <w:r w:rsidR="006A7683" w:rsidRPr="006A7683">
        <w:rPr>
          <w:i/>
          <w:webHidden/>
          <w:sz w:val="20"/>
          <w:szCs w:val="20"/>
        </w:rPr>
        <w:t xml:space="preserve"> director </w:t>
      </w:r>
    </w:p>
    <w:p w14:paraId="5BFB3BAC" w14:textId="3D22A6D6" w:rsidR="006A7683" w:rsidRPr="006A7683" w:rsidRDefault="006A7683" w:rsidP="009B201F">
      <w:pPr>
        <w:pStyle w:val="Level3"/>
        <w:rPr>
          <w:i/>
          <w:sz w:val="20"/>
          <w:szCs w:val="20"/>
        </w:rPr>
      </w:pPr>
      <w:r>
        <w:rPr>
          <w:i/>
          <w:webHidden/>
          <w:sz w:val="20"/>
          <w:szCs w:val="20"/>
        </w:rPr>
        <w:t xml:space="preserve">     </w:t>
      </w:r>
      <w:proofErr w:type="spellStart"/>
      <w:r w:rsidRPr="006A7683">
        <w:rPr>
          <w:i/>
          <w:webHidden/>
          <w:sz w:val="20"/>
          <w:szCs w:val="20"/>
        </w:rPr>
        <w:t>pedro</w:t>
      </w:r>
      <w:proofErr w:type="spellEnd"/>
      <w:r w:rsidRPr="006A7683">
        <w:rPr>
          <w:i/>
          <w:webHidden/>
          <w:sz w:val="20"/>
          <w:szCs w:val="20"/>
        </w:rPr>
        <w:t xml:space="preserve"> </w:t>
      </w:r>
      <w:proofErr w:type="spellStart"/>
      <w:r w:rsidRPr="006A7683">
        <w:rPr>
          <w:i/>
          <w:webHidden/>
          <w:sz w:val="20"/>
          <w:szCs w:val="20"/>
        </w:rPr>
        <w:t>almodovar’s</w:t>
      </w:r>
      <w:proofErr w:type="spellEnd"/>
      <w:r w:rsidRPr="006A7683">
        <w:rPr>
          <w:i/>
          <w:webHidden/>
          <w:sz w:val="20"/>
          <w:szCs w:val="20"/>
        </w:rPr>
        <w:t xml:space="preserve"> work and gender</w:t>
      </w:r>
      <w:r>
        <w:rPr>
          <w:i/>
          <w:webHidden/>
        </w:rPr>
        <w:t>.</w:t>
      </w:r>
    </w:p>
    <w:p w14:paraId="1369FD6A" w14:textId="77777777" w:rsidR="009B201F" w:rsidRDefault="008671CC" w:rsidP="009B201F">
      <w:pPr>
        <w:pStyle w:val="Level3"/>
        <w:rPr>
          <w:webHidden/>
        </w:rPr>
      </w:pPr>
      <w:r>
        <w:rPr>
          <w:webHidden/>
        </w:rPr>
        <w:t>research paper sample 2</w:t>
      </w:r>
      <w:r w:rsidR="00971AA1" w:rsidRPr="003E0E9E">
        <w:rPr>
          <w:webHidden/>
        </w:rPr>
        <w:tab/>
      </w:r>
      <w:r w:rsidR="007F3109">
        <w:rPr>
          <w:webHidden/>
        </w:rPr>
        <w:t>19</w:t>
      </w:r>
    </w:p>
    <w:p w14:paraId="1C6F0FCF" w14:textId="59BF3E47" w:rsidR="006A7683" w:rsidRPr="006A7683" w:rsidRDefault="006A7683" w:rsidP="009B201F">
      <w:pPr>
        <w:pStyle w:val="Level3"/>
        <w:rPr>
          <w:i/>
          <w:webHidden/>
          <w:sz w:val="20"/>
          <w:szCs w:val="20"/>
        </w:rPr>
      </w:pPr>
      <w:r>
        <w:rPr>
          <w:webHidden/>
        </w:rPr>
        <w:t xml:space="preserve">     </w:t>
      </w:r>
      <w:r w:rsidRPr="006A7683">
        <w:rPr>
          <w:i/>
          <w:webHidden/>
          <w:sz w:val="20"/>
          <w:szCs w:val="20"/>
        </w:rPr>
        <w:t>sample writing of a research paper on women in media.</w:t>
      </w:r>
    </w:p>
    <w:p w14:paraId="642B9024" w14:textId="77777777" w:rsidR="003103CD" w:rsidRDefault="003103CD" w:rsidP="003103CD">
      <w:pPr>
        <w:pStyle w:val="Level3"/>
        <w:tabs>
          <w:tab w:val="clear" w:pos="8630"/>
          <w:tab w:val="right" w:pos="8640"/>
        </w:tabs>
        <w:rPr>
          <w:webHidden/>
        </w:rPr>
      </w:pPr>
      <w:r>
        <w:rPr>
          <w:webHidden/>
        </w:rPr>
        <w:t>magazine cover / spread sample work</w:t>
      </w:r>
      <w:r>
        <w:rPr>
          <w:webHidden/>
        </w:rPr>
        <w:tab/>
        <w:t>20</w:t>
      </w:r>
    </w:p>
    <w:p w14:paraId="08594B4D" w14:textId="061283C9" w:rsidR="006A7683" w:rsidRPr="006A7683" w:rsidRDefault="006A7683" w:rsidP="003103CD">
      <w:pPr>
        <w:pStyle w:val="Level3"/>
        <w:tabs>
          <w:tab w:val="clear" w:pos="8630"/>
          <w:tab w:val="right" w:pos="8640"/>
        </w:tabs>
        <w:rPr>
          <w:i/>
          <w:webHidden/>
          <w:sz w:val="20"/>
          <w:szCs w:val="20"/>
        </w:rPr>
      </w:pPr>
      <w:r>
        <w:rPr>
          <w:webHidden/>
        </w:rPr>
        <w:t xml:space="preserve">    </w:t>
      </w:r>
      <w:r w:rsidRPr="006A7683">
        <w:rPr>
          <w:i/>
          <w:webHidden/>
          <w:sz w:val="20"/>
          <w:szCs w:val="20"/>
        </w:rPr>
        <w:t xml:space="preserve"> </w:t>
      </w:r>
      <w:r>
        <w:rPr>
          <w:i/>
          <w:webHidden/>
          <w:sz w:val="20"/>
          <w:szCs w:val="20"/>
        </w:rPr>
        <w:t xml:space="preserve">sample work of my experience with cameras and being photographed. </w:t>
      </w:r>
    </w:p>
    <w:p w14:paraId="18C5219C" w14:textId="77777777" w:rsidR="006A7683" w:rsidRPr="003E0E9E" w:rsidRDefault="006A7683" w:rsidP="003103CD">
      <w:pPr>
        <w:pStyle w:val="Level3"/>
        <w:tabs>
          <w:tab w:val="clear" w:pos="8630"/>
          <w:tab w:val="right" w:pos="8640"/>
        </w:tabs>
      </w:pPr>
    </w:p>
    <w:p w14:paraId="4F7EF6AE" w14:textId="77777777" w:rsidR="0012303F" w:rsidRDefault="0012303F" w:rsidP="009B201F">
      <w:pPr>
        <w:pStyle w:val="Level3"/>
        <w:rPr>
          <w:webHidden/>
        </w:rPr>
      </w:pPr>
    </w:p>
    <w:p w14:paraId="76459D9A" w14:textId="77777777" w:rsidR="009B201F" w:rsidRPr="009B201F" w:rsidRDefault="00971AA1" w:rsidP="009B201F">
      <w:pPr>
        <w:pStyle w:val="Level3"/>
      </w:pPr>
      <w:r>
        <w:rPr>
          <w:webHidden/>
        </w:rPr>
        <w:tab/>
      </w:r>
    </w:p>
    <w:sectPr w:rsidR="009B201F" w:rsidRPr="009B201F" w:rsidSect="00873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9E"/>
    <w:rsid w:val="00002AFF"/>
    <w:rsid w:val="00004797"/>
    <w:rsid w:val="00013491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03F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03CD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E9E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61A7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E34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683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109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671CC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5759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48F0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483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milacruz/Library/Containers/com.microsoft.Word/Data/Library/Caches/1033/TM02806424/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1F9CE492F4B9478CF7E577F4344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E3A01-0E6E-4948-9395-94F994F4959A}"/>
      </w:docPartPr>
      <w:docPartBody>
        <w:p w:rsidR="00473C62" w:rsidRDefault="002248B2">
          <w:pPr>
            <w:pStyle w:val="C81F9CE492F4B9478CF7E577F4344FD1"/>
          </w:pPr>
          <w:r>
            <w:rPr>
              <w:webHidden/>
            </w:rPr>
            <w:t>#</w:t>
          </w:r>
        </w:p>
      </w:docPartBody>
    </w:docPart>
    <w:docPart>
      <w:docPartPr>
        <w:name w:val="978571B2409A6D478B8F68861E08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742EF-E278-6547-97FF-6929AAAEAF5A}"/>
      </w:docPartPr>
      <w:docPartBody>
        <w:p w:rsidR="00473C62" w:rsidRDefault="002248B2">
          <w:pPr>
            <w:pStyle w:val="978571B2409A6D478B8F68861E08833A"/>
          </w:pPr>
          <w:r>
            <w:rPr>
              <w:webHidden/>
            </w:rPr>
            <w:t>#</w:t>
          </w:r>
        </w:p>
      </w:docPartBody>
    </w:docPart>
    <w:docPart>
      <w:docPartPr>
        <w:name w:val="16EB923148B6EF47A861896251364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C3A4B-468F-9040-BE71-0FB059ED5F4F}"/>
      </w:docPartPr>
      <w:docPartBody>
        <w:p w:rsidR="00473C62" w:rsidRDefault="002248B2">
          <w:pPr>
            <w:pStyle w:val="16EB923148B6EF47A861896251364B3F"/>
          </w:pPr>
          <w:r>
            <w:rPr>
              <w:webHidden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B4"/>
    <w:rsid w:val="002248B2"/>
    <w:rsid w:val="00473C62"/>
    <w:rsid w:val="008A2EB4"/>
    <w:rsid w:val="0099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A3502FC4F25045835C632CBD825FC8">
    <w:name w:val="D9A3502FC4F25045835C632CBD825FC8"/>
  </w:style>
  <w:style w:type="paragraph" w:customStyle="1" w:styleId="C81F9CE492F4B9478CF7E577F4344FD1">
    <w:name w:val="C81F9CE492F4B9478CF7E577F4344FD1"/>
  </w:style>
  <w:style w:type="paragraph" w:customStyle="1" w:styleId="4BF8A9477A53A649A156614E5D41A552">
    <w:name w:val="4BF8A9477A53A649A156614E5D41A552"/>
  </w:style>
  <w:style w:type="paragraph" w:customStyle="1" w:styleId="8D6523312CA3E64793715B5B4D9AE9FF">
    <w:name w:val="8D6523312CA3E64793715B5B4D9AE9FF"/>
  </w:style>
  <w:style w:type="paragraph" w:customStyle="1" w:styleId="BCB27D865371D04CAE1FCA8E226F8DA4">
    <w:name w:val="BCB27D865371D04CAE1FCA8E226F8DA4"/>
  </w:style>
  <w:style w:type="paragraph" w:customStyle="1" w:styleId="20CF764838C8744A9E325F32651A75BD">
    <w:name w:val="20CF764838C8744A9E325F32651A75BD"/>
  </w:style>
  <w:style w:type="paragraph" w:customStyle="1" w:styleId="04D433D596A3BB45AFB53C4DB65634C7">
    <w:name w:val="04D433D596A3BB45AFB53C4DB65634C7"/>
  </w:style>
  <w:style w:type="paragraph" w:customStyle="1" w:styleId="A3F3DEDA650F804CA0B779562D631A74">
    <w:name w:val="A3F3DEDA650F804CA0B779562D631A74"/>
  </w:style>
  <w:style w:type="paragraph" w:customStyle="1" w:styleId="9ADEBEA3D717F846BE0590F583BC058A">
    <w:name w:val="9ADEBEA3D717F846BE0590F583BC058A"/>
  </w:style>
  <w:style w:type="paragraph" w:customStyle="1" w:styleId="BB256B97503B6E4C8BE93653BEC77FD7">
    <w:name w:val="BB256B97503B6E4C8BE93653BEC77FD7"/>
  </w:style>
  <w:style w:type="paragraph" w:customStyle="1" w:styleId="52C4D25C33192546ACA10ADC25EBCFCC">
    <w:name w:val="52C4D25C33192546ACA10ADC25EBCFCC"/>
  </w:style>
  <w:style w:type="paragraph" w:customStyle="1" w:styleId="80EDE0B7541A524AB457AC7A1A26DC86">
    <w:name w:val="80EDE0B7541A524AB457AC7A1A26DC86"/>
  </w:style>
  <w:style w:type="paragraph" w:customStyle="1" w:styleId="4C1BA63463F25540B5032985E5AFCEEE">
    <w:name w:val="4C1BA63463F25540B5032985E5AFCEEE"/>
  </w:style>
  <w:style w:type="paragraph" w:customStyle="1" w:styleId="605BE23F8413D440BB64A74383172D6B">
    <w:name w:val="605BE23F8413D440BB64A74383172D6B"/>
  </w:style>
  <w:style w:type="paragraph" w:customStyle="1" w:styleId="0C489DBAF30C854BADBB3D9697017408">
    <w:name w:val="0C489DBAF30C854BADBB3D9697017408"/>
  </w:style>
  <w:style w:type="paragraph" w:customStyle="1" w:styleId="978571B2409A6D478B8F68861E08833A">
    <w:name w:val="978571B2409A6D478B8F68861E08833A"/>
  </w:style>
  <w:style w:type="paragraph" w:customStyle="1" w:styleId="ADF120C857312F42B4592FD7884F809C">
    <w:name w:val="ADF120C857312F42B4592FD7884F809C"/>
  </w:style>
  <w:style w:type="paragraph" w:customStyle="1" w:styleId="F7F94529591C0E46A3551DAA3530EF56">
    <w:name w:val="F7F94529591C0E46A3551DAA3530EF56"/>
  </w:style>
  <w:style w:type="paragraph" w:customStyle="1" w:styleId="D7E19530DAC27A4B864BDB3C5577D5D7">
    <w:name w:val="D7E19530DAC27A4B864BDB3C5577D5D7"/>
  </w:style>
  <w:style w:type="paragraph" w:customStyle="1" w:styleId="41A8DDCD83732845AEA6DEC7930D29E4">
    <w:name w:val="41A8DDCD83732845AEA6DEC7930D29E4"/>
  </w:style>
  <w:style w:type="paragraph" w:customStyle="1" w:styleId="FF981DEEFA5D074C89B05683AEF28158">
    <w:name w:val="FF981DEEFA5D074C89B05683AEF28158"/>
  </w:style>
  <w:style w:type="paragraph" w:customStyle="1" w:styleId="F88564B44834BE43807C92AB0876DAE2">
    <w:name w:val="F88564B44834BE43807C92AB0876DAE2"/>
  </w:style>
  <w:style w:type="paragraph" w:customStyle="1" w:styleId="31DC512E86EE604899DDBC39F1575249">
    <w:name w:val="31DC512E86EE604899DDBC39F1575249"/>
  </w:style>
  <w:style w:type="paragraph" w:customStyle="1" w:styleId="351CE9D38D38594CBFC747A2E4ACE6AD">
    <w:name w:val="351CE9D38D38594CBFC747A2E4ACE6AD"/>
  </w:style>
  <w:style w:type="paragraph" w:customStyle="1" w:styleId="0EFED0FA426A824E99D22208DBB62EDA">
    <w:name w:val="0EFED0FA426A824E99D22208DBB62EDA"/>
  </w:style>
  <w:style w:type="paragraph" w:customStyle="1" w:styleId="F9FECEE2A52539419F69B15492F088AA">
    <w:name w:val="F9FECEE2A52539419F69B15492F088AA"/>
  </w:style>
  <w:style w:type="paragraph" w:customStyle="1" w:styleId="DA8DB6FA85D7BA43A4CC745547CDC1E5">
    <w:name w:val="DA8DB6FA85D7BA43A4CC745547CDC1E5"/>
  </w:style>
  <w:style w:type="paragraph" w:customStyle="1" w:styleId="FEF52A3A57200E48934083D45BDDADFC">
    <w:name w:val="FEF52A3A57200E48934083D45BDDADFC"/>
  </w:style>
  <w:style w:type="paragraph" w:customStyle="1" w:styleId="A4F8DA2CE9291140A8FEA2C128DD8AB8">
    <w:name w:val="A4F8DA2CE9291140A8FEA2C128DD8AB8"/>
  </w:style>
  <w:style w:type="paragraph" w:customStyle="1" w:styleId="16EB923148B6EF47A861896251364B3F">
    <w:name w:val="16EB923148B6EF47A861896251364B3F"/>
  </w:style>
  <w:style w:type="paragraph" w:customStyle="1" w:styleId="F13F7B27A7C7B644B309653A7BEEFE0B">
    <w:name w:val="F13F7B27A7C7B644B309653A7BEEFE0B"/>
  </w:style>
  <w:style w:type="paragraph" w:customStyle="1" w:styleId="0EEF71A59794674FB9409AA50784B6A6">
    <w:name w:val="0EEF71A59794674FB9409AA50784B6A6"/>
  </w:style>
  <w:style w:type="paragraph" w:customStyle="1" w:styleId="5BB51AE457B43042834A13B55FD3C9DB">
    <w:name w:val="5BB51AE457B43042834A13B55FD3C9DB"/>
  </w:style>
  <w:style w:type="paragraph" w:customStyle="1" w:styleId="D87CE0828E606040ACE31BC6BC4C5FF8">
    <w:name w:val="D87CE0828E606040ACE31BC6BC4C5FF8"/>
  </w:style>
  <w:style w:type="paragraph" w:customStyle="1" w:styleId="B6B3E9DDF6246449871863143318E277">
    <w:name w:val="B6B3E9DDF6246449871863143318E277"/>
  </w:style>
  <w:style w:type="paragraph" w:customStyle="1" w:styleId="3DB657F30D4093479E33B70DD12C93EE">
    <w:name w:val="3DB657F30D4093479E33B70DD12C93EE"/>
  </w:style>
  <w:style w:type="paragraph" w:customStyle="1" w:styleId="677A3799A561EB41A40293BF43059CA6">
    <w:name w:val="677A3799A561EB41A40293BF43059CA6"/>
  </w:style>
  <w:style w:type="paragraph" w:customStyle="1" w:styleId="13C7D3E685BB154AB4F597E7A41DEE67">
    <w:name w:val="13C7D3E685BB154AB4F597E7A41DEE67"/>
  </w:style>
  <w:style w:type="paragraph" w:customStyle="1" w:styleId="A9DD236471E98B44A0F47ECAFBF1B5E8">
    <w:name w:val="A9DD236471E98B44A0F47ECAFBF1B5E8"/>
  </w:style>
  <w:style w:type="paragraph" w:customStyle="1" w:styleId="641667B65AE96241BAA8444C6DBAE467">
    <w:name w:val="641667B65AE96241BAA8444C6DBAE467"/>
  </w:style>
  <w:style w:type="paragraph" w:customStyle="1" w:styleId="26825B264D21954EBAAF6E438052770D">
    <w:name w:val="26825B264D21954EBAAF6E438052770D"/>
  </w:style>
  <w:style w:type="paragraph" w:customStyle="1" w:styleId="3BAD296E293AE7458F245C8D0C29A78D">
    <w:name w:val="3BAD296E293AE7458F245C8D0C29A78D"/>
  </w:style>
  <w:style w:type="paragraph" w:customStyle="1" w:styleId="BB6A76F94E07A247AC9EA0F3A286FB16">
    <w:name w:val="BB6A76F94E07A247AC9EA0F3A286FB16"/>
    <w:rsid w:val="008A2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design).dotx</Template>
  <TotalTime>49</TotalTime>
  <Pages>1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>Microsoft Corporation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dcamila_cruz</dc:creator>
  <cp:lastModifiedBy>dcamila_cruz</cp:lastModifiedBy>
  <cp:revision>3</cp:revision>
  <cp:lastPrinted>2018-05-10T23:59:00Z</cp:lastPrinted>
  <dcterms:created xsi:type="dcterms:W3CDTF">2018-05-10T23:37:00Z</dcterms:created>
  <dcterms:modified xsi:type="dcterms:W3CDTF">2018-05-11T00:47:00Z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